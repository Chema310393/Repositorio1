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Default="00BC3789">
      <w:pPr>
        <w:pStyle w:val="Puesto"/>
        <w:rPr>
          <w:rFonts w:ascii="Corbel" w:hAnsi="Corbel"/>
          <w:noProof/>
          <w:color w:val="0D5672"/>
          <w:lang w:val="es-ES"/>
        </w:rPr>
      </w:pPr>
      <w:r>
        <w:rPr>
          <w:rFonts w:ascii="Corbel" w:hAnsi="Corbel"/>
          <w:noProof/>
          <w:color w:val="0D5672"/>
          <w:lang w:val="es-ES"/>
        </w:rPr>
        <w:t>¡Hola mundo!</w:t>
      </w:r>
    </w:p>
    <w:p w:rsidR="00BC3789" w:rsidRDefault="00BC3789" w:rsidP="00BC3789">
      <w:pPr>
        <w:pStyle w:val="Ttulo1"/>
        <w:rPr>
          <w:lang w:val="es-ES"/>
        </w:rPr>
      </w:pPr>
      <w:r>
        <w:rPr>
          <w:lang w:val="es-ES"/>
        </w:rPr>
        <w:t>Indice</w:t>
      </w:r>
    </w:p>
    <w:p w:rsidR="00BC3789" w:rsidRDefault="00BC3789" w:rsidP="00BC37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Proceso de instalación JDK</w:t>
      </w:r>
    </w:p>
    <w:p w:rsidR="00BC3789" w:rsidRDefault="00BC3789" w:rsidP="00BC37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Versión de Java utilizada</w:t>
      </w:r>
    </w:p>
    <w:p w:rsidR="00BC3789" w:rsidRPr="00BC3789" w:rsidRDefault="00BC3789" w:rsidP="00BC37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Elaboración del programa “Hola mundo”</w:t>
      </w:r>
    </w:p>
    <w:p w:rsidR="00BC3789" w:rsidRDefault="00BC3789">
      <w:pPr>
        <w:rPr>
          <w:lang w:val="es-ES"/>
        </w:rPr>
      </w:pPr>
      <w:r>
        <w:rPr>
          <w:lang w:val="es-ES"/>
        </w:rPr>
        <w:br w:type="page"/>
      </w:r>
    </w:p>
    <w:p w:rsidR="00BC3789" w:rsidRPr="00BC3789" w:rsidRDefault="00BC3789" w:rsidP="00BC3789">
      <w:pPr>
        <w:rPr>
          <w:lang w:val="es-ES"/>
        </w:rPr>
      </w:pPr>
    </w:p>
    <w:p w:rsidR="00066685" w:rsidRPr="00F26506" w:rsidRDefault="00BC3789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1481AB"/>
          <w:lang w:val="es-ES"/>
        </w:rPr>
        <w:t>Proceso de instalación de JDK</w:t>
      </w:r>
    </w:p>
    <w:p w:rsidR="00BC3789" w:rsidRDefault="00BC3789" w:rsidP="00BC3789">
      <w:pPr>
        <w:ind w:firstLine="720"/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 xml:space="preserve">Descargamos JDK de la página oficial de oracle. En mi caso, descargaremos la versión x64, para que coincida con la arquitectura de mi procesador. </w:t>
      </w:r>
    </w:p>
    <w:p w:rsidR="00BC3789" w:rsidRDefault="00BC3789" w:rsidP="00BC3789">
      <w:pPr>
        <w:ind w:firstLine="720"/>
        <w:rPr>
          <w:rFonts w:ascii="Corbel" w:hAnsi="Corbel"/>
          <w:noProof/>
          <w:szCs w:val="2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AD416D2" wp14:editId="1BCD3494">
            <wp:extent cx="5943600" cy="3178175"/>
            <wp:effectExtent l="19050" t="19050" r="19050" b="222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ln w="2540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BC3789" w:rsidRDefault="00DD6B1C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ab/>
        <w:t>Elegimos la ruta donde lo instalaremos. En mi caso dejaré la ruta por defecto. Pulsamos Next. El SDK ya está instalado.</w:t>
      </w:r>
    </w:p>
    <w:p w:rsidR="00DD6B1C" w:rsidRDefault="00DD6B1C" w:rsidP="00DD6B1C">
      <w:pPr>
        <w:jc w:val="center"/>
        <w:rPr>
          <w:rFonts w:ascii="Corbel" w:hAnsi="Corbel"/>
          <w:noProof/>
          <w:szCs w:val="2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8323A2F" wp14:editId="0C515B38">
            <wp:extent cx="3992880" cy="3031751"/>
            <wp:effectExtent l="19050" t="19050" r="26670" b="16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679" cy="3039192"/>
                    </a:xfrm>
                    <a:prstGeom prst="rect">
                      <a:avLst/>
                    </a:prstGeom>
                    <a:ln w="2540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D6B1C" w:rsidRDefault="00DD6B1C" w:rsidP="00DD6B1C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t>Versión de Java utilizada</w:t>
      </w:r>
    </w:p>
    <w:p w:rsidR="00DD6B1C" w:rsidRDefault="00DD6B1C" w:rsidP="00DD6B1C">
      <w:pPr>
        <w:rPr>
          <w:lang w:val="es-ES"/>
        </w:rPr>
      </w:pPr>
      <w:r>
        <w:rPr>
          <w:lang w:val="es-ES"/>
        </w:rPr>
        <w:tab/>
        <w:t>Con el comando java –version en la terminal, mostramos nuestra versión de Java actual.</w:t>
      </w:r>
    </w:p>
    <w:p w:rsidR="00DD6B1C" w:rsidRDefault="00DD6B1C" w:rsidP="00DD6B1C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5682633" wp14:editId="14CD5519">
            <wp:extent cx="5791200" cy="95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1C" w:rsidRDefault="00DD6B1C" w:rsidP="00DD6B1C">
      <w:pPr>
        <w:jc w:val="center"/>
        <w:rPr>
          <w:lang w:val="es-ES"/>
        </w:rPr>
      </w:pPr>
    </w:p>
    <w:p w:rsidR="009901E0" w:rsidRDefault="009901E0" w:rsidP="00DD6B1C">
      <w:pPr>
        <w:rPr>
          <w:lang w:val="es-ES"/>
        </w:rPr>
      </w:pPr>
    </w:p>
    <w:p w:rsidR="00F65D77" w:rsidRDefault="00F65D77" w:rsidP="00F65D77">
      <w:pPr>
        <w:pStyle w:val="Ttulo1"/>
        <w:rPr>
          <w:lang w:val="es-ES"/>
        </w:rPr>
      </w:pPr>
      <w:r>
        <w:rPr>
          <w:lang w:val="es-ES"/>
        </w:rPr>
        <w:t>Elaboración del programa HolaMundo</w:t>
      </w:r>
    </w:p>
    <w:p w:rsidR="00BD2353" w:rsidRDefault="00BD2353" w:rsidP="00BD2353">
      <w:pPr>
        <w:rPr>
          <w:lang w:val="es-ES"/>
        </w:rPr>
      </w:pPr>
      <w:r>
        <w:rPr>
          <w:lang w:val="es-ES"/>
        </w:rPr>
        <w:t>Código:</w:t>
      </w:r>
    </w:p>
    <w:p w:rsidR="00BD2353" w:rsidRDefault="00BD2353" w:rsidP="00BD235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36ABF71" wp14:editId="5E324B3C">
            <wp:extent cx="594360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53" w:rsidRDefault="00BD2353" w:rsidP="00BD2353">
      <w:pPr>
        <w:jc w:val="center"/>
        <w:rPr>
          <w:lang w:val="es-ES"/>
        </w:rPr>
      </w:pPr>
      <w:bookmarkStart w:id="0" w:name="_GoBack"/>
      <w:bookmarkEnd w:id="0"/>
    </w:p>
    <w:p w:rsidR="00BD2353" w:rsidRPr="00BD2353" w:rsidRDefault="00BD2353" w:rsidP="00BD2353">
      <w:pPr>
        <w:rPr>
          <w:lang w:val="es-ES"/>
        </w:rPr>
      </w:pPr>
      <w:r>
        <w:rPr>
          <w:lang w:val="es-ES"/>
        </w:rPr>
        <w:t>Compilación y ejecución:</w:t>
      </w:r>
    </w:p>
    <w:p w:rsidR="00F65D77" w:rsidRDefault="00F65D77" w:rsidP="00F65D77">
      <w:pPr>
        <w:rPr>
          <w:lang w:val="es-ES"/>
        </w:rPr>
      </w:pPr>
    </w:p>
    <w:p w:rsidR="00BD2353" w:rsidRPr="00F65D77" w:rsidRDefault="00BD2353" w:rsidP="00BD2353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135AF32" wp14:editId="2AC436C3">
            <wp:extent cx="4476750" cy="1114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353" w:rsidRPr="00F65D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E0A" w:rsidRDefault="007C3E0A">
      <w:pPr>
        <w:spacing w:after="0"/>
      </w:pPr>
      <w:r>
        <w:separator/>
      </w:r>
    </w:p>
  </w:endnote>
  <w:endnote w:type="continuationSeparator" w:id="0">
    <w:p w:rsidR="007C3E0A" w:rsidRDefault="007C3E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E0A" w:rsidRDefault="007C3E0A">
      <w:pPr>
        <w:spacing w:after="0"/>
      </w:pPr>
      <w:r>
        <w:separator/>
      </w:r>
    </w:p>
  </w:footnote>
  <w:footnote w:type="continuationSeparator" w:id="0">
    <w:p w:rsidR="007C3E0A" w:rsidRDefault="007C3E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D72BF"/>
    <w:multiLevelType w:val="hybridMultilevel"/>
    <w:tmpl w:val="9AA8C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89"/>
    <w:rsid w:val="00066685"/>
    <w:rsid w:val="007C3E0A"/>
    <w:rsid w:val="009901E0"/>
    <w:rsid w:val="00BC3789"/>
    <w:rsid w:val="00BD2353"/>
    <w:rsid w:val="00DD6B1C"/>
    <w:rsid w:val="00F26506"/>
    <w:rsid w:val="00F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AAC7A5-18F5-40FC-B22B-17AEBEE4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ma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56</TotalTime>
  <Pages>3</Pages>
  <Words>93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Chema</dc:creator>
  <cp:keywords/>
  <cp:lastModifiedBy>Chema</cp:lastModifiedBy>
  <cp:revision>2</cp:revision>
  <dcterms:created xsi:type="dcterms:W3CDTF">2017-09-29T19:25:00Z</dcterms:created>
  <dcterms:modified xsi:type="dcterms:W3CDTF">2017-09-29T20:21:00Z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